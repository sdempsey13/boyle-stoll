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32B" w:rsidRPr="00FD64D5" w:rsidRDefault="00FD64D5" w:rsidP="00F42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David Finch heads up the Commercial Aviation Division of NextGen Business Brokers. Prior to 2013, 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>David was Senior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ice 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resident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>, Business Development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 at Servisair,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commercial airport ground handling </w:t>
      </w:r>
      <w:r w:rsidR="00B82944">
        <w:rPr>
          <w:rFonts w:ascii="Times New Roman" w:eastAsia="Times New Roman" w:hAnsi="Times New Roman" w:cs="Times New Roman"/>
          <w:sz w:val="24"/>
          <w:szCs w:val="24"/>
        </w:rPr>
        <w:t xml:space="preserve">company 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was acquired by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>Swissport</w:t>
      </w:r>
      <w:proofErr w:type="spellEnd"/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82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He was responsible for sales, marketing, contract negotiations, pricing and contract administration. </w:t>
      </w:r>
      <w:r w:rsidR="00B82944">
        <w:rPr>
          <w:rFonts w:ascii="Times New Roman" w:eastAsia="Times New Roman" w:hAnsi="Times New Roman" w:cs="Times New Roman"/>
          <w:sz w:val="24"/>
          <w:szCs w:val="24"/>
        </w:rPr>
        <w:t xml:space="preserve"> From 1995 to 2007 he was a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 Vice Chairman of the </w:t>
      </w:r>
      <w:r w:rsidRPr="00FD64D5">
        <w:rPr>
          <w:rFonts w:ascii="Times New Roman" w:eastAsia="Times New Roman" w:hAnsi="Times New Roman" w:cs="Times New Roman"/>
          <w:sz w:val="24"/>
          <w:szCs w:val="24"/>
        </w:rPr>
        <w:t>IATA Ground Handling Council (IGHC)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a trade association for the world's airlines and ground handling companies.  </w:t>
      </w:r>
      <w:r>
        <w:rPr>
          <w:rFonts w:ascii="Times New Roman" w:eastAsia="Times New Roman" w:hAnsi="Times New Roman" w:cs="Times New Roman"/>
          <w:sz w:val="24"/>
          <w:szCs w:val="24"/>
        </w:rPr>
        <w:t>David</w:t>
      </w:r>
      <w:r w:rsidR="00F4232B" w:rsidRPr="00FD64D5">
        <w:rPr>
          <w:rFonts w:ascii="Times New Roman" w:eastAsia="Times New Roman" w:hAnsi="Times New Roman" w:cs="Times New Roman"/>
          <w:sz w:val="24"/>
          <w:szCs w:val="24"/>
        </w:rPr>
        <w:t xml:space="preserve"> has over 40 years of experience in the Airline and Airport Ground Handling and Cargo industry.</w:t>
      </w:r>
    </w:p>
    <w:p w:rsidR="00F4232B" w:rsidRPr="00F4232B" w:rsidRDefault="00F4232B" w:rsidP="00F423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b/>
          <w:color w:val="646D82"/>
        </w:rPr>
      </w:pPr>
    </w:p>
    <w:p w:rsidR="003144A0" w:rsidRDefault="003144A0"/>
    <w:sectPr w:rsidR="0031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32B"/>
    <w:rsid w:val="00000179"/>
    <w:rsid w:val="000045D8"/>
    <w:rsid w:val="00004808"/>
    <w:rsid w:val="00010A1A"/>
    <w:rsid w:val="00010D15"/>
    <w:rsid w:val="00011B3F"/>
    <w:rsid w:val="00017840"/>
    <w:rsid w:val="000220EA"/>
    <w:rsid w:val="00026E4C"/>
    <w:rsid w:val="0003108F"/>
    <w:rsid w:val="00032A59"/>
    <w:rsid w:val="00033E1A"/>
    <w:rsid w:val="00033F05"/>
    <w:rsid w:val="000340FD"/>
    <w:rsid w:val="000367B5"/>
    <w:rsid w:val="0003778F"/>
    <w:rsid w:val="000456B5"/>
    <w:rsid w:val="00047482"/>
    <w:rsid w:val="00050390"/>
    <w:rsid w:val="000524D4"/>
    <w:rsid w:val="0005308A"/>
    <w:rsid w:val="000543B4"/>
    <w:rsid w:val="000567D1"/>
    <w:rsid w:val="00065065"/>
    <w:rsid w:val="00073523"/>
    <w:rsid w:val="00080C96"/>
    <w:rsid w:val="00081790"/>
    <w:rsid w:val="00082C90"/>
    <w:rsid w:val="00085708"/>
    <w:rsid w:val="00090FA3"/>
    <w:rsid w:val="00097042"/>
    <w:rsid w:val="000A17EC"/>
    <w:rsid w:val="000A2166"/>
    <w:rsid w:val="000A2614"/>
    <w:rsid w:val="000A2E0E"/>
    <w:rsid w:val="000A5DC5"/>
    <w:rsid w:val="000B4CE2"/>
    <w:rsid w:val="000B7568"/>
    <w:rsid w:val="000B769E"/>
    <w:rsid w:val="000D31FB"/>
    <w:rsid w:val="000E09A2"/>
    <w:rsid w:val="000E4DA2"/>
    <w:rsid w:val="000F08B8"/>
    <w:rsid w:val="000F2168"/>
    <w:rsid w:val="000F3CF5"/>
    <w:rsid w:val="000F3E69"/>
    <w:rsid w:val="000F4915"/>
    <w:rsid w:val="000F52E9"/>
    <w:rsid w:val="000F5CE4"/>
    <w:rsid w:val="000F684F"/>
    <w:rsid w:val="001006D7"/>
    <w:rsid w:val="00100E77"/>
    <w:rsid w:val="0010111D"/>
    <w:rsid w:val="001036E3"/>
    <w:rsid w:val="00104415"/>
    <w:rsid w:val="00104EBD"/>
    <w:rsid w:val="00106ADA"/>
    <w:rsid w:val="00107FDC"/>
    <w:rsid w:val="001100E5"/>
    <w:rsid w:val="0011269C"/>
    <w:rsid w:val="00113346"/>
    <w:rsid w:val="0011443F"/>
    <w:rsid w:val="0011593E"/>
    <w:rsid w:val="00116259"/>
    <w:rsid w:val="00117CBD"/>
    <w:rsid w:val="00117CF5"/>
    <w:rsid w:val="00117DB7"/>
    <w:rsid w:val="00124DCA"/>
    <w:rsid w:val="001258AF"/>
    <w:rsid w:val="001258F9"/>
    <w:rsid w:val="00127C1D"/>
    <w:rsid w:val="00132F5F"/>
    <w:rsid w:val="00135CBA"/>
    <w:rsid w:val="00140860"/>
    <w:rsid w:val="0014264F"/>
    <w:rsid w:val="001447BC"/>
    <w:rsid w:val="0014674C"/>
    <w:rsid w:val="0015293C"/>
    <w:rsid w:val="00153CC8"/>
    <w:rsid w:val="00154DC4"/>
    <w:rsid w:val="00156022"/>
    <w:rsid w:val="00161A58"/>
    <w:rsid w:val="00164541"/>
    <w:rsid w:val="0017148F"/>
    <w:rsid w:val="00174225"/>
    <w:rsid w:val="001746C3"/>
    <w:rsid w:val="001933EC"/>
    <w:rsid w:val="00193585"/>
    <w:rsid w:val="001A1D70"/>
    <w:rsid w:val="001A3DBA"/>
    <w:rsid w:val="001A4DF3"/>
    <w:rsid w:val="001A6694"/>
    <w:rsid w:val="001A6A55"/>
    <w:rsid w:val="001A7775"/>
    <w:rsid w:val="001B0E10"/>
    <w:rsid w:val="001B4B49"/>
    <w:rsid w:val="001B549F"/>
    <w:rsid w:val="001B681B"/>
    <w:rsid w:val="001B6D14"/>
    <w:rsid w:val="001C2AED"/>
    <w:rsid w:val="001C4A90"/>
    <w:rsid w:val="001C5241"/>
    <w:rsid w:val="001C600D"/>
    <w:rsid w:val="001C60F7"/>
    <w:rsid w:val="001C798F"/>
    <w:rsid w:val="001D0581"/>
    <w:rsid w:val="001D308B"/>
    <w:rsid w:val="001D4980"/>
    <w:rsid w:val="001D6DE8"/>
    <w:rsid w:val="001E1D74"/>
    <w:rsid w:val="001E6C6F"/>
    <w:rsid w:val="001E7BAD"/>
    <w:rsid w:val="001F0CC6"/>
    <w:rsid w:val="001F7E51"/>
    <w:rsid w:val="00202833"/>
    <w:rsid w:val="00202E81"/>
    <w:rsid w:val="0020664A"/>
    <w:rsid w:val="00212322"/>
    <w:rsid w:val="002156EF"/>
    <w:rsid w:val="0021651F"/>
    <w:rsid w:val="00223BE6"/>
    <w:rsid w:val="00223F44"/>
    <w:rsid w:val="0022591A"/>
    <w:rsid w:val="00230E8A"/>
    <w:rsid w:val="002313D4"/>
    <w:rsid w:val="00234ADE"/>
    <w:rsid w:val="00241529"/>
    <w:rsid w:val="00244A2D"/>
    <w:rsid w:val="00252A16"/>
    <w:rsid w:val="00254DD4"/>
    <w:rsid w:val="00260BF8"/>
    <w:rsid w:val="00272ABF"/>
    <w:rsid w:val="002738ED"/>
    <w:rsid w:val="00273BC7"/>
    <w:rsid w:val="00274CF6"/>
    <w:rsid w:val="00274FDF"/>
    <w:rsid w:val="002761B4"/>
    <w:rsid w:val="002845F0"/>
    <w:rsid w:val="002850C5"/>
    <w:rsid w:val="002861BF"/>
    <w:rsid w:val="002976B0"/>
    <w:rsid w:val="00297BCA"/>
    <w:rsid w:val="002A0573"/>
    <w:rsid w:val="002A5E29"/>
    <w:rsid w:val="002B1D86"/>
    <w:rsid w:val="002B6054"/>
    <w:rsid w:val="002B648D"/>
    <w:rsid w:val="002C0903"/>
    <w:rsid w:val="002C398E"/>
    <w:rsid w:val="002C476A"/>
    <w:rsid w:val="002C6279"/>
    <w:rsid w:val="002C63D3"/>
    <w:rsid w:val="002D080D"/>
    <w:rsid w:val="002D0D5C"/>
    <w:rsid w:val="002D1EA4"/>
    <w:rsid w:val="002D33F6"/>
    <w:rsid w:val="002D4ABA"/>
    <w:rsid w:val="002D72E6"/>
    <w:rsid w:val="002E0945"/>
    <w:rsid w:val="002E0DCC"/>
    <w:rsid w:val="002F08C2"/>
    <w:rsid w:val="002F13D9"/>
    <w:rsid w:val="002F1D16"/>
    <w:rsid w:val="002F21F4"/>
    <w:rsid w:val="00300468"/>
    <w:rsid w:val="003005E7"/>
    <w:rsid w:val="00312B5D"/>
    <w:rsid w:val="003136EB"/>
    <w:rsid w:val="003144A0"/>
    <w:rsid w:val="00314C8F"/>
    <w:rsid w:val="00316259"/>
    <w:rsid w:val="00316DEA"/>
    <w:rsid w:val="0032087D"/>
    <w:rsid w:val="003208B0"/>
    <w:rsid w:val="003214EF"/>
    <w:rsid w:val="00322F13"/>
    <w:rsid w:val="003249FB"/>
    <w:rsid w:val="00324B8B"/>
    <w:rsid w:val="0032524E"/>
    <w:rsid w:val="003312FA"/>
    <w:rsid w:val="00331738"/>
    <w:rsid w:val="00333672"/>
    <w:rsid w:val="0033627E"/>
    <w:rsid w:val="0033633C"/>
    <w:rsid w:val="00337BF6"/>
    <w:rsid w:val="00341918"/>
    <w:rsid w:val="003472AD"/>
    <w:rsid w:val="00351C36"/>
    <w:rsid w:val="003530E9"/>
    <w:rsid w:val="00356C11"/>
    <w:rsid w:val="00357AFD"/>
    <w:rsid w:val="0036092F"/>
    <w:rsid w:val="003613D1"/>
    <w:rsid w:val="0036193F"/>
    <w:rsid w:val="00362803"/>
    <w:rsid w:val="00362E20"/>
    <w:rsid w:val="003641E2"/>
    <w:rsid w:val="00367489"/>
    <w:rsid w:val="0037336E"/>
    <w:rsid w:val="00373585"/>
    <w:rsid w:val="003737E4"/>
    <w:rsid w:val="0038018A"/>
    <w:rsid w:val="0038090B"/>
    <w:rsid w:val="003832AF"/>
    <w:rsid w:val="00384D49"/>
    <w:rsid w:val="00387B2F"/>
    <w:rsid w:val="00391ADF"/>
    <w:rsid w:val="003A0F31"/>
    <w:rsid w:val="003A1E51"/>
    <w:rsid w:val="003A2CAD"/>
    <w:rsid w:val="003A4CCE"/>
    <w:rsid w:val="003A6147"/>
    <w:rsid w:val="003A7A48"/>
    <w:rsid w:val="003A7C1E"/>
    <w:rsid w:val="003A7C77"/>
    <w:rsid w:val="003B1BEC"/>
    <w:rsid w:val="003B61BE"/>
    <w:rsid w:val="003B6CE0"/>
    <w:rsid w:val="003B713C"/>
    <w:rsid w:val="003C100B"/>
    <w:rsid w:val="003C6A5D"/>
    <w:rsid w:val="003D2207"/>
    <w:rsid w:val="003D4D8E"/>
    <w:rsid w:val="003E2441"/>
    <w:rsid w:val="003E36C2"/>
    <w:rsid w:val="003E3F7F"/>
    <w:rsid w:val="003E4972"/>
    <w:rsid w:val="003E646A"/>
    <w:rsid w:val="003E7F2F"/>
    <w:rsid w:val="003F3D21"/>
    <w:rsid w:val="003F3EE1"/>
    <w:rsid w:val="003F49C2"/>
    <w:rsid w:val="004052C8"/>
    <w:rsid w:val="00406308"/>
    <w:rsid w:val="00410A49"/>
    <w:rsid w:val="004113AC"/>
    <w:rsid w:val="00415D6D"/>
    <w:rsid w:val="00417331"/>
    <w:rsid w:val="00417419"/>
    <w:rsid w:val="0041750C"/>
    <w:rsid w:val="00420670"/>
    <w:rsid w:val="0042103E"/>
    <w:rsid w:val="00421AB0"/>
    <w:rsid w:val="004307DB"/>
    <w:rsid w:val="00432CBF"/>
    <w:rsid w:val="00437FF6"/>
    <w:rsid w:val="00440D98"/>
    <w:rsid w:val="00444ECB"/>
    <w:rsid w:val="004450DD"/>
    <w:rsid w:val="00447CE8"/>
    <w:rsid w:val="00450AA6"/>
    <w:rsid w:val="00451078"/>
    <w:rsid w:val="00451434"/>
    <w:rsid w:val="00452D5E"/>
    <w:rsid w:val="0045636E"/>
    <w:rsid w:val="00461148"/>
    <w:rsid w:val="00462CD1"/>
    <w:rsid w:val="0046510E"/>
    <w:rsid w:val="00465503"/>
    <w:rsid w:val="00465C7C"/>
    <w:rsid w:val="0046646B"/>
    <w:rsid w:val="004733C2"/>
    <w:rsid w:val="00473D03"/>
    <w:rsid w:val="004763C9"/>
    <w:rsid w:val="00486B2E"/>
    <w:rsid w:val="00486F9B"/>
    <w:rsid w:val="00490317"/>
    <w:rsid w:val="004A1106"/>
    <w:rsid w:val="004A2A8C"/>
    <w:rsid w:val="004A3CEF"/>
    <w:rsid w:val="004A4136"/>
    <w:rsid w:val="004A6F6C"/>
    <w:rsid w:val="004B485B"/>
    <w:rsid w:val="004B7291"/>
    <w:rsid w:val="004B7DC7"/>
    <w:rsid w:val="004B7F5F"/>
    <w:rsid w:val="004C7338"/>
    <w:rsid w:val="004C7698"/>
    <w:rsid w:val="004C7F82"/>
    <w:rsid w:val="004D0AC8"/>
    <w:rsid w:val="004D1E89"/>
    <w:rsid w:val="004D2DD5"/>
    <w:rsid w:val="004D5AC1"/>
    <w:rsid w:val="004D66D4"/>
    <w:rsid w:val="004E03B9"/>
    <w:rsid w:val="004E07B8"/>
    <w:rsid w:val="004E343D"/>
    <w:rsid w:val="004E3BD5"/>
    <w:rsid w:val="004E7D76"/>
    <w:rsid w:val="004E7FD6"/>
    <w:rsid w:val="004F1724"/>
    <w:rsid w:val="004F4AEE"/>
    <w:rsid w:val="004F4FC5"/>
    <w:rsid w:val="004F5EC5"/>
    <w:rsid w:val="00503387"/>
    <w:rsid w:val="00503A4F"/>
    <w:rsid w:val="00505946"/>
    <w:rsid w:val="00506B13"/>
    <w:rsid w:val="00512C31"/>
    <w:rsid w:val="00515D4A"/>
    <w:rsid w:val="005165AD"/>
    <w:rsid w:val="005173AD"/>
    <w:rsid w:val="0052302E"/>
    <w:rsid w:val="00530207"/>
    <w:rsid w:val="00530B66"/>
    <w:rsid w:val="00534492"/>
    <w:rsid w:val="00536CF6"/>
    <w:rsid w:val="005414B9"/>
    <w:rsid w:val="00546C33"/>
    <w:rsid w:val="00547E86"/>
    <w:rsid w:val="00552396"/>
    <w:rsid w:val="0055314A"/>
    <w:rsid w:val="00553515"/>
    <w:rsid w:val="0055662D"/>
    <w:rsid w:val="00560146"/>
    <w:rsid w:val="0056085E"/>
    <w:rsid w:val="00563706"/>
    <w:rsid w:val="0056519F"/>
    <w:rsid w:val="00567A1A"/>
    <w:rsid w:val="0058005E"/>
    <w:rsid w:val="0058046E"/>
    <w:rsid w:val="005814CD"/>
    <w:rsid w:val="005832C1"/>
    <w:rsid w:val="00584BA8"/>
    <w:rsid w:val="00590752"/>
    <w:rsid w:val="00592864"/>
    <w:rsid w:val="00592FC1"/>
    <w:rsid w:val="00593966"/>
    <w:rsid w:val="005961AA"/>
    <w:rsid w:val="00597D04"/>
    <w:rsid w:val="005A0B88"/>
    <w:rsid w:val="005A1504"/>
    <w:rsid w:val="005A2EA0"/>
    <w:rsid w:val="005A3505"/>
    <w:rsid w:val="005A3F87"/>
    <w:rsid w:val="005A4662"/>
    <w:rsid w:val="005A4EE4"/>
    <w:rsid w:val="005A61E0"/>
    <w:rsid w:val="005A7F15"/>
    <w:rsid w:val="005B209D"/>
    <w:rsid w:val="005B2316"/>
    <w:rsid w:val="005B2793"/>
    <w:rsid w:val="005B29F0"/>
    <w:rsid w:val="005C0A98"/>
    <w:rsid w:val="005C0DD8"/>
    <w:rsid w:val="005C11EE"/>
    <w:rsid w:val="005C1731"/>
    <w:rsid w:val="005C49A3"/>
    <w:rsid w:val="005C5088"/>
    <w:rsid w:val="005C68B4"/>
    <w:rsid w:val="005C6B12"/>
    <w:rsid w:val="005D3190"/>
    <w:rsid w:val="005D54F6"/>
    <w:rsid w:val="005E04B6"/>
    <w:rsid w:val="005E31D1"/>
    <w:rsid w:val="005E595D"/>
    <w:rsid w:val="005F03DD"/>
    <w:rsid w:val="005F0E92"/>
    <w:rsid w:val="005F38DE"/>
    <w:rsid w:val="0060136A"/>
    <w:rsid w:val="00603257"/>
    <w:rsid w:val="00604307"/>
    <w:rsid w:val="0060561E"/>
    <w:rsid w:val="00605A9B"/>
    <w:rsid w:val="006072B0"/>
    <w:rsid w:val="00610E54"/>
    <w:rsid w:val="00614A5A"/>
    <w:rsid w:val="00616F96"/>
    <w:rsid w:val="00620C15"/>
    <w:rsid w:val="00622AE0"/>
    <w:rsid w:val="00624180"/>
    <w:rsid w:val="00627D08"/>
    <w:rsid w:val="00631E45"/>
    <w:rsid w:val="006367A6"/>
    <w:rsid w:val="006410EB"/>
    <w:rsid w:val="006435C9"/>
    <w:rsid w:val="00643AFA"/>
    <w:rsid w:val="006506E7"/>
    <w:rsid w:val="00653FA0"/>
    <w:rsid w:val="006552F0"/>
    <w:rsid w:val="006578DE"/>
    <w:rsid w:val="00662E4E"/>
    <w:rsid w:val="006646AD"/>
    <w:rsid w:val="006668DE"/>
    <w:rsid w:val="00666CB3"/>
    <w:rsid w:val="006728C0"/>
    <w:rsid w:val="00673994"/>
    <w:rsid w:val="00673AB7"/>
    <w:rsid w:val="00675630"/>
    <w:rsid w:val="00675927"/>
    <w:rsid w:val="00676025"/>
    <w:rsid w:val="00681053"/>
    <w:rsid w:val="00681FF1"/>
    <w:rsid w:val="006932B3"/>
    <w:rsid w:val="006A0147"/>
    <w:rsid w:val="006A0A47"/>
    <w:rsid w:val="006A2D5C"/>
    <w:rsid w:val="006A31A3"/>
    <w:rsid w:val="006A506A"/>
    <w:rsid w:val="006A6EE8"/>
    <w:rsid w:val="006A7A3B"/>
    <w:rsid w:val="006B0BAD"/>
    <w:rsid w:val="006B5E25"/>
    <w:rsid w:val="006B6EE0"/>
    <w:rsid w:val="006C0899"/>
    <w:rsid w:val="006C2A35"/>
    <w:rsid w:val="006C499A"/>
    <w:rsid w:val="006C7750"/>
    <w:rsid w:val="006D2518"/>
    <w:rsid w:val="006D2A9E"/>
    <w:rsid w:val="006D3A01"/>
    <w:rsid w:val="006D74CA"/>
    <w:rsid w:val="006F52D7"/>
    <w:rsid w:val="006F5C52"/>
    <w:rsid w:val="006F7BD1"/>
    <w:rsid w:val="00701FDC"/>
    <w:rsid w:val="00703255"/>
    <w:rsid w:val="00703ED1"/>
    <w:rsid w:val="00710767"/>
    <w:rsid w:val="0071629A"/>
    <w:rsid w:val="00716EDB"/>
    <w:rsid w:val="00721BE3"/>
    <w:rsid w:val="00721C53"/>
    <w:rsid w:val="00722274"/>
    <w:rsid w:val="007238C0"/>
    <w:rsid w:val="00726D16"/>
    <w:rsid w:val="0073169A"/>
    <w:rsid w:val="00735BE9"/>
    <w:rsid w:val="0074079C"/>
    <w:rsid w:val="00743DB7"/>
    <w:rsid w:val="007479B2"/>
    <w:rsid w:val="00754813"/>
    <w:rsid w:val="0075591D"/>
    <w:rsid w:val="007559F7"/>
    <w:rsid w:val="00755C53"/>
    <w:rsid w:val="0077217C"/>
    <w:rsid w:val="00772739"/>
    <w:rsid w:val="00774974"/>
    <w:rsid w:val="00775157"/>
    <w:rsid w:val="0077597B"/>
    <w:rsid w:val="007772C0"/>
    <w:rsid w:val="00777E5B"/>
    <w:rsid w:val="007878C3"/>
    <w:rsid w:val="00791296"/>
    <w:rsid w:val="007930D5"/>
    <w:rsid w:val="007934B9"/>
    <w:rsid w:val="007947EA"/>
    <w:rsid w:val="00795767"/>
    <w:rsid w:val="007A0CEF"/>
    <w:rsid w:val="007A4B3E"/>
    <w:rsid w:val="007B5469"/>
    <w:rsid w:val="007B552B"/>
    <w:rsid w:val="007B5829"/>
    <w:rsid w:val="007B6F4A"/>
    <w:rsid w:val="007C3A32"/>
    <w:rsid w:val="007D5F63"/>
    <w:rsid w:val="007D6AB0"/>
    <w:rsid w:val="007D7C7B"/>
    <w:rsid w:val="007D7D38"/>
    <w:rsid w:val="007E0660"/>
    <w:rsid w:val="007E067F"/>
    <w:rsid w:val="007E1C8E"/>
    <w:rsid w:val="007E37AE"/>
    <w:rsid w:val="007E523E"/>
    <w:rsid w:val="007E5582"/>
    <w:rsid w:val="007F0351"/>
    <w:rsid w:val="007F0A71"/>
    <w:rsid w:val="007F0ABB"/>
    <w:rsid w:val="007F0B3C"/>
    <w:rsid w:val="007F69CE"/>
    <w:rsid w:val="00801A6A"/>
    <w:rsid w:val="00801FE3"/>
    <w:rsid w:val="00805806"/>
    <w:rsid w:val="00813AC2"/>
    <w:rsid w:val="008163CB"/>
    <w:rsid w:val="008200CE"/>
    <w:rsid w:val="0082181A"/>
    <w:rsid w:val="00822DF7"/>
    <w:rsid w:val="00823C54"/>
    <w:rsid w:val="00827BC8"/>
    <w:rsid w:val="00832B9E"/>
    <w:rsid w:val="008411D8"/>
    <w:rsid w:val="00845598"/>
    <w:rsid w:val="0084637E"/>
    <w:rsid w:val="00846688"/>
    <w:rsid w:val="00854E25"/>
    <w:rsid w:val="00855C36"/>
    <w:rsid w:val="00855FAC"/>
    <w:rsid w:val="00856E9B"/>
    <w:rsid w:val="008607E2"/>
    <w:rsid w:val="0086172C"/>
    <w:rsid w:val="00865086"/>
    <w:rsid w:val="0087120E"/>
    <w:rsid w:val="00874916"/>
    <w:rsid w:val="00875AB1"/>
    <w:rsid w:val="0087623C"/>
    <w:rsid w:val="00880C2A"/>
    <w:rsid w:val="00880D80"/>
    <w:rsid w:val="00882AC3"/>
    <w:rsid w:val="008835E4"/>
    <w:rsid w:val="008914E1"/>
    <w:rsid w:val="00891D0D"/>
    <w:rsid w:val="00893497"/>
    <w:rsid w:val="00895312"/>
    <w:rsid w:val="00895490"/>
    <w:rsid w:val="00896000"/>
    <w:rsid w:val="008971A8"/>
    <w:rsid w:val="008A1F25"/>
    <w:rsid w:val="008A3A26"/>
    <w:rsid w:val="008A4CC7"/>
    <w:rsid w:val="008A6FCC"/>
    <w:rsid w:val="008B12C8"/>
    <w:rsid w:val="008B6EE2"/>
    <w:rsid w:val="008C0344"/>
    <w:rsid w:val="008C03AF"/>
    <w:rsid w:val="008C26FC"/>
    <w:rsid w:val="008C371B"/>
    <w:rsid w:val="008C397D"/>
    <w:rsid w:val="008C4F0B"/>
    <w:rsid w:val="008D5C6C"/>
    <w:rsid w:val="008D7A30"/>
    <w:rsid w:val="008E2731"/>
    <w:rsid w:val="008E65D5"/>
    <w:rsid w:val="008E6BD1"/>
    <w:rsid w:val="008F5E7A"/>
    <w:rsid w:val="009008C0"/>
    <w:rsid w:val="00900D75"/>
    <w:rsid w:val="00903269"/>
    <w:rsid w:val="009068A6"/>
    <w:rsid w:val="00906C1C"/>
    <w:rsid w:val="00906C3A"/>
    <w:rsid w:val="00907337"/>
    <w:rsid w:val="00910E43"/>
    <w:rsid w:val="009154F0"/>
    <w:rsid w:val="00915CEE"/>
    <w:rsid w:val="00917B01"/>
    <w:rsid w:val="00920CDC"/>
    <w:rsid w:val="00923E29"/>
    <w:rsid w:val="00924EEE"/>
    <w:rsid w:val="009366A2"/>
    <w:rsid w:val="0094161C"/>
    <w:rsid w:val="00941F02"/>
    <w:rsid w:val="009420D4"/>
    <w:rsid w:val="009472EE"/>
    <w:rsid w:val="00950EC9"/>
    <w:rsid w:val="0095121F"/>
    <w:rsid w:val="00953271"/>
    <w:rsid w:val="00953E3D"/>
    <w:rsid w:val="00956C44"/>
    <w:rsid w:val="009675B4"/>
    <w:rsid w:val="00970C90"/>
    <w:rsid w:val="00974909"/>
    <w:rsid w:val="00974DE2"/>
    <w:rsid w:val="00976C2F"/>
    <w:rsid w:val="00976CF2"/>
    <w:rsid w:val="00980BF7"/>
    <w:rsid w:val="009834EB"/>
    <w:rsid w:val="009879E3"/>
    <w:rsid w:val="00990414"/>
    <w:rsid w:val="009906EA"/>
    <w:rsid w:val="0099694D"/>
    <w:rsid w:val="009A1755"/>
    <w:rsid w:val="009A4163"/>
    <w:rsid w:val="009B3505"/>
    <w:rsid w:val="009B392B"/>
    <w:rsid w:val="009B3EAA"/>
    <w:rsid w:val="009B4FA3"/>
    <w:rsid w:val="009C0303"/>
    <w:rsid w:val="009C150F"/>
    <w:rsid w:val="009C16CF"/>
    <w:rsid w:val="009C265F"/>
    <w:rsid w:val="009C391C"/>
    <w:rsid w:val="009D080A"/>
    <w:rsid w:val="009D1436"/>
    <w:rsid w:val="009D1FA7"/>
    <w:rsid w:val="009D3B96"/>
    <w:rsid w:val="009D40EB"/>
    <w:rsid w:val="009E1454"/>
    <w:rsid w:val="009E1C88"/>
    <w:rsid w:val="009E3EAA"/>
    <w:rsid w:val="009E6374"/>
    <w:rsid w:val="009E78BF"/>
    <w:rsid w:val="009F2D57"/>
    <w:rsid w:val="009F5869"/>
    <w:rsid w:val="00A03654"/>
    <w:rsid w:val="00A03A49"/>
    <w:rsid w:val="00A05C4F"/>
    <w:rsid w:val="00A10507"/>
    <w:rsid w:val="00A177FC"/>
    <w:rsid w:val="00A2554E"/>
    <w:rsid w:val="00A345F0"/>
    <w:rsid w:val="00A34EE4"/>
    <w:rsid w:val="00A4379B"/>
    <w:rsid w:val="00A4413A"/>
    <w:rsid w:val="00A45224"/>
    <w:rsid w:val="00A5045D"/>
    <w:rsid w:val="00A548F8"/>
    <w:rsid w:val="00A57E43"/>
    <w:rsid w:val="00A6452D"/>
    <w:rsid w:val="00A64BE2"/>
    <w:rsid w:val="00A65675"/>
    <w:rsid w:val="00A774FE"/>
    <w:rsid w:val="00A77EA5"/>
    <w:rsid w:val="00A84BE3"/>
    <w:rsid w:val="00A8520C"/>
    <w:rsid w:val="00A85DB5"/>
    <w:rsid w:val="00A870E4"/>
    <w:rsid w:val="00A9092D"/>
    <w:rsid w:val="00A92F07"/>
    <w:rsid w:val="00A94FA6"/>
    <w:rsid w:val="00A97159"/>
    <w:rsid w:val="00AA2E63"/>
    <w:rsid w:val="00AA3303"/>
    <w:rsid w:val="00AA3E39"/>
    <w:rsid w:val="00AA7287"/>
    <w:rsid w:val="00AA7C1E"/>
    <w:rsid w:val="00AB1245"/>
    <w:rsid w:val="00AB4AC1"/>
    <w:rsid w:val="00AB5612"/>
    <w:rsid w:val="00AC5E59"/>
    <w:rsid w:val="00AD66EB"/>
    <w:rsid w:val="00AE5CD4"/>
    <w:rsid w:val="00AF401D"/>
    <w:rsid w:val="00AF470C"/>
    <w:rsid w:val="00AF592E"/>
    <w:rsid w:val="00B0160F"/>
    <w:rsid w:val="00B02FEF"/>
    <w:rsid w:val="00B05662"/>
    <w:rsid w:val="00B15953"/>
    <w:rsid w:val="00B23E0F"/>
    <w:rsid w:val="00B26972"/>
    <w:rsid w:val="00B27015"/>
    <w:rsid w:val="00B34308"/>
    <w:rsid w:val="00B37425"/>
    <w:rsid w:val="00B40B2E"/>
    <w:rsid w:val="00B4105C"/>
    <w:rsid w:val="00B44FFF"/>
    <w:rsid w:val="00B46C75"/>
    <w:rsid w:val="00B53A5B"/>
    <w:rsid w:val="00B543A9"/>
    <w:rsid w:val="00B605FE"/>
    <w:rsid w:val="00B615D4"/>
    <w:rsid w:val="00B65C10"/>
    <w:rsid w:val="00B6673D"/>
    <w:rsid w:val="00B67A08"/>
    <w:rsid w:val="00B74D3D"/>
    <w:rsid w:val="00B7612C"/>
    <w:rsid w:val="00B76F0A"/>
    <w:rsid w:val="00B8217D"/>
    <w:rsid w:val="00B821F3"/>
    <w:rsid w:val="00B828DF"/>
    <w:rsid w:val="00B82944"/>
    <w:rsid w:val="00B82D9A"/>
    <w:rsid w:val="00B83B8D"/>
    <w:rsid w:val="00B872B9"/>
    <w:rsid w:val="00B87B09"/>
    <w:rsid w:val="00B90F6F"/>
    <w:rsid w:val="00B91F78"/>
    <w:rsid w:val="00B9507F"/>
    <w:rsid w:val="00B963E2"/>
    <w:rsid w:val="00B96806"/>
    <w:rsid w:val="00B9786E"/>
    <w:rsid w:val="00BA32CF"/>
    <w:rsid w:val="00BA5CE1"/>
    <w:rsid w:val="00BA62FA"/>
    <w:rsid w:val="00BA7827"/>
    <w:rsid w:val="00BB0923"/>
    <w:rsid w:val="00BB15CC"/>
    <w:rsid w:val="00BB591F"/>
    <w:rsid w:val="00BB6670"/>
    <w:rsid w:val="00BC2E04"/>
    <w:rsid w:val="00BC4126"/>
    <w:rsid w:val="00BC56B1"/>
    <w:rsid w:val="00BD1B46"/>
    <w:rsid w:val="00BD329B"/>
    <w:rsid w:val="00BD7E4F"/>
    <w:rsid w:val="00BE2E38"/>
    <w:rsid w:val="00BE5FF4"/>
    <w:rsid w:val="00BE6490"/>
    <w:rsid w:val="00BE6C71"/>
    <w:rsid w:val="00BF10A9"/>
    <w:rsid w:val="00BF5709"/>
    <w:rsid w:val="00C01B6C"/>
    <w:rsid w:val="00C028E7"/>
    <w:rsid w:val="00C06A80"/>
    <w:rsid w:val="00C07085"/>
    <w:rsid w:val="00C10381"/>
    <w:rsid w:val="00C12820"/>
    <w:rsid w:val="00C13BF5"/>
    <w:rsid w:val="00C316E9"/>
    <w:rsid w:val="00C33B86"/>
    <w:rsid w:val="00C345E7"/>
    <w:rsid w:val="00C35084"/>
    <w:rsid w:val="00C35130"/>
    <w:rsid w:val="00C40071"/>
    <w:rsid w:val="00C4036B"/>
    <w:rsid w:val="00C40CBA"/>
    <w:rsid w:val="00C40D29"/>
    <w:rsid w:val="00C42AB7"/>
    <w:rsid w:val="00C44786"/>
    <w:rsid w:val="00C471B9"/>
    <w:rsid w:val="00C513DB"/>
    <w:rsid w:val="00C56206"/>
    <w:rsid w:val="00C5677E"/>
    <w:rsid w:val="00C644E8"/>
    <w:rsid w:val="00C668B9"/>
    <w:rsid w:val="00C67375"/>
    <w:rsid w:val="00C67860"/>
    <w:rsid w:val="00C71D7B"/>
    <w:rsid w:val="00C759CC"/>
    <w:rsid w:val="00C76E6F"/>
    <w:rsid w:val="00C80D58"/>
    <w:rsid w:val="00C82AFE"/>
    <w:rsid w:val="00C82CDD"/>
    <w:rsid w:val="00C830F4"/>
    <w:rsid w:val="00C83745"/>
    <w:rsid w:val="00C87E21"/>
    <w:rsid w:val="00C92C76"/>
    <w:rsid w:val="00C933A1"/>
    <w:rsid w:val="00C934DF"/>
    <w:rsid w:val="00C95B1F"/>
    <w:rsid w:val="00CA06D3"/>
    <w:rsid w:val="00CA137D"/>
    <w:rsid w:val="00CA16C0"/>
    <w:rsid w:val="00CA617C"/>
    <w:rsid w:val="00CA78CC"/>
    <w:rsid w:val="00CB0E5D"/>
    <w:rsid w:val="00CB5F0A"/>
    <w:rsid w:val="00CB7110"/>
    <w:rsid w:val="00CC101B"/>
    <w:rsid w:val="00CC17DB"/>
    <w:rsid w:val="00CD5F07"/>
    <w:rsid w:val="00CD60C9"/>
    <w:rsid w:val="00CE0A42"/>
    <w:rsid w:val="00CE122B"/>
    <w:rsid w:val="00CE2024"/>
    <w:rsid w:val="00CE7DEA"/>
    <w:rsid w:val="00CF05F6"/>
    <w:rsid w:val="00CF3AF4"/>
    <w:rsid w:val="00CF5C5F"/>
    <w:rsid w:val="00D04B36"/>
    <w:rsid w:val="00D07566"/>
    <w:rsid w:val="00D100E6"/>
    <w:rsid w:val="00D102CF"/>
    <w:rsid w:val="00D14298"/>
    <w:rsid w:val="00D144CC"/>
    <w:rsid w:val="00D14B16"/>
    <w:rsid w:val="00D15CF4"/>
    <w:rsid w:val="00D169B4"/>
    <w:rsid w:val="00D17E42"/>
    <w:rsid w:val="00D20554"/>
    <w:rsid w:val="00D255C2"/>
    <w:rsid w:val="00D25891"/>
    <w:rsid w:val="00D27BF5"/>
    <w:rsid w:val="00D3045E"/>
    <w:rsid w:val="00D33E7E"/>
    <w:rsid w:val="00D35729"/>
    <w:rsid w:val="00D45B0E"/>
    <w:rsid w:val="00D46576"/>
    <w:rsid w:val="00D46756"/>
    <w:rsid w:val="00D53D0F"/>
    <w:rsid w:val="00D54650"/>
    <w:rsid w:val="00D54BCD"/>
    <w:rsid w:val="00D5576C"/>
    <w:rsid w:val="00D60EBC"/>
    <w:rsid w:val="00D60FA4"/>
    <w:rsid w:val="00D6423D"/>
    <w:rsid w:val="00D6467A"/>
    <w:rsid w:val="00D67BDF"/>
    <w:rsid w:val="00D7687B"/>
    <w:rsid w:val="00D77232"/>
    <w:rsid w:val="00D77EF4"/>
    <w:rsid w:val="00D812F2"/>
    <w:rsid w:val="00D81EDF"/>
    <w:rsid w:val="00D83961"/>
    <w:rsid w:val="00D872B8"/>
    <w:rsid w:val="00D90F27"/>
    <w:rsid w:val="00D9487D"/>
    <w:rsid w:val="00D96705"/>
    <w:rsid w:val="00D97C61"/>
    <w:rsid w:val="00D97EB6"/>
    <w:rsid w:val="00DA31FF"/>
    <w:rsid w:val="00DA36C8"/>
    <w:rsid w:val="00DA3C5D"/>
    <w:rsid w:val="00DA3D13"/>
    <w:rsid w:val="00DA4988"/>
    <w:rsid w:val="00DA69FB"/>
    <w:rsid w:val="00DB3913"/>
    <w:rsid w:val="00DB5587"/>
    <w:rsid w:val="00DB5D5B"/>
    <w:rsid w:val="00DB6145"/>
    <w:rsid w:val="00DB7051"/>
    <w:rsid w:val="00DC4987"/>
    <w:rsid w:val="00DC7D21"/>
    <w:rsid w:val="00DD06C9"/>
    <w:rsid w:val="00DD2124"/>
    <w:rsid w:val="00DD5F70"/>
    <w:rsid w:val="00DD6125"/>
    <w:rsid w:val="00DE0C9B"/>
    <w:rsid w:val="00DE5FCE"/>
    <w:rsid w:val="00DF5BAB"/>
    <w:rsid w:val="00DF6F40"/>
    <w:rsid w:val="00E0697A"/>
    <w:rsid w:val="00E06C81"/>
    <w:rsid w:val="00E1126F"/>
    <w:rsid w:val="00E1154A"/>
    <w:rsid w:val="00E13689"/>
    <w:rsid w:val="00E165E4"/>
    <w:rsid w:val="00E17C6B"/>
    <w:rsid w:val="00E201AF"/>
    <w:rsid w:val="00E20DD6"/>
    <w:rsid w:val="00E21D8D"/>
    <w:rsid w:val="00E23329"/>
    <w:rsid w:val="00E2362E"/>
    <w:rsid w:val="00E30CA6"/>
    <w:rsid w:val="00E324EE"/>
    <w:rsid w:val="00E33FAA"/>
    <w:rsid w:val="00E369F4"/>
    <w:rsid w:val="00E41A0B"/>
    <w:rsid w:val="00E41BF6"/>
    <w:rsid w:val="00E42DE9"/>
    <w:rsid w:val="00E45477"/>
    <w:rsid w:val="00E45B44"/>
    <w:rsid w:val="00E5325E"/>
    <w:rsid w:val="00E575D4"/>
    <w:rsid w:val="00E61990"/>
    <w:rsid w:val="00E61EC9"/>
    <w:rsid w:val="00E67FE6"/>
    <w:rsid w:val="00E768F3"/>
    <w:rsid w:val="00E76CD9"/>
    <w:rsid w:val="00E77ABC"/>
    <w:rsid w:val="00E801EA"/>
    <w:rsid w:val="00E823FD"/>
    <w:rsid w:val="00E83C79"/>
    <w:rsid w:val="00E83CD7"/>
    <w:rsid w:val="00E84AF5"/>
    <w:rsid w:val="00E8610E"/>
    <w:rsid w:val="00E9046D"/>
    <w:rsid w:val="00E90BEE"/>
    <w:rsid w:val="00E920BE"/>
    <w:rsid w:val="00E92731"/>
    <w:rsid w:val="00EA1BCA"/>
    <w:rsid w:val="00EA28D4"/>
    <w:rsid w:val="00EB2284"/>
    <w:rsid w:val="00EB2AB7"/>
    <w:rsid w:val="00EB3089"/>
    <w:rsid w:val="00EB3124"/>
    <w:rsid w:val="00EB3187"/>
    <w:rsid w:val="00EB350B"/>
    <w:rsid w:val="00EB49BF"/>
    <w:rsid w:val="00EC20EF"/>
    <w:rsid w:val="00EC7C2F"/>
    <w:rsid w:val="00EC7F35"/>
    <w:rsid w:val="00ED0CBD"/>
    <w:rsid w:val="00ED50D0"/>
    <w:rsid w:val="00ED59ED"/>
    <w:rsid w:val="00EE1953"/>
    <w:rsid w:val="00EE2A96"/>
    <w:rsid w:val="00EE3A41"/>
    <w:rsid w:val="00EE59E5"/>
    <w:rsid w:val="00EF4009"/>
    <w:rsid w:val="00EF4C29"/>
    <w:rsid w:val="00EF5D9B"/>
    <w:rsid w:val="00EF79A0"/>
    <w:rsid w:val="00F020B6"/>
    <w:rsid w:val="00F10A39"/>
    <w:rsid w:val="00F1403F"/>
    <w:rsid w:val="00F14105"/>
    <w:rsid w:val="00F1524F"/>
    <w:rsid w:val="00F16C53"/>
    <w:rsid w:val="00F20B9C"/>
    <w:rsid w:val="00F2669B"/>
    <w:rsid w:val="00F277AF"/>
    <w:rsid w:val="00F3174D"/>
    <w:rsid w:val="00F32DA8"/>
    <w:rsid w:val="00F352B3"/>
    <w:rsid w:val="00F36A5C"/>
    <w:rsid w:val="00F37748"/>
    <w:rsid w:val="00F41555"/>
    <w:rsid w:val="00F4232B"/>
    <w:rsid w:val="00F44727"/>
    <w:rsid w:val="00F45047"/>
    <w:rsid w:val="00F47289"/>
    <w:rsid w:val="00F52796"/>
    <w:rsid w:val="00F571D3"/>
    <w:rsid w:val="00F6351F"/>
    <w:rsid w:val="00F72070"/>
    <w:rsid w:val="00F75CEE"/>
    <w:rsid w:val="00F76EBE"/>
    <w:rsid w:val="00F77681"/>
    <w:rsid w:val="00F84514"/>
    <w:rsid w:val="00F84A19"/>
    <w:rsid w:val="00F8629D"/>
    <w:rsid w:val="00F940FF"/>
    <w:rsid w:val="00F95003"/>
    <w:rsid w:val="00F95417"/>
    <w:rsid w:val="00F9763F"/>
    <w:rsid w:val="00FA4C4A"/>
    <w:rsid w:val="00FA641A"/>
    <w:rsid w:val="00FB0048"/>
    <w:rsid w:val="00FB0A60"/>
    <w:rsid w:val="00FB5ADF"/>
    <w:rsid w:val="00FB6876"/>
    <w:rsid w:val="00FB6EA8"/>
    <w:rsid w:val="00FC5176"/>
    <w:rsid w:val="00FD3B71"/>
    <w:rsid w:val="00FD5240"/>
    <w:rsid w:val="00FD64D5"/>
    <w:rsid w:val="00FE1572"/>
    <w:rsid w:val="00FE2850"/>
    <w:rsid w:val="00FE5D70"/>
    <w:rsid w:val="00FE7E45"/>
    <w:rsid w:val="00FF0247"/>
    <w:rsid w:val="00FF12A0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2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0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5EB73204</Template>
  <TotalTime>0</TotalTime>
  <Pages>1</Pages>
  <Words>91</Words>
  <Characters>522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Leonard Kirsch</cp:lastModifiedBy>
  <cp:revision>2</cp:revision>
  <cp:lastPrinted>2018-07-25T14:51:00Z</cp:lastPrinted>
  <dcterms:created xsi:type="dcterms:W3CDTF">2018-07-30T16:20:00Z</dcterms:created>
  <dcterms:modified xsi:type="dcterms:W3CDTF">2018-07-30T16:20:00Z</dcterms:modified>
</cp:coreProperties>
</file>